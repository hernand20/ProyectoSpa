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9354601" w:displacedByCustomXml="next"/>
    <w:bookmarkStart w:id="1" w:name="_Toc329354822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87552D" w:rsidRDefault="0087552D">
          <w:pPr>
            <w:pStyle w:val="Sinespaciado"/>
            <w:rPr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BAC6854" wp14:editId="002B3B0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Cuadro de texto 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552D" w:rsidRPr="00C84D22" w:rsidRDefault="00C72B11">
                                <w:pPr>
                                  <w:pStyle w:val="Informacindecontacto"/>
                                </w:pPr>
                                <w:sdt>
                                  <w:sdtPr>
                                    <w:rPr>
                                      <w:lang w:val="es-ES_tradnl"/>
                                    </w:rPr>
                                    <w:alias w:val="Nombre"/>
                                    <w:tag w:val=""/>
                                    <w:id w:val="-150920287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5873">
                                      <w:rPr>
                                        <w:lang w:val="es-MX"/>
                                      </w:rPr>
                                      <w:t>Felipe</w:t>
                                    </w:r>
                                    <w:r w:rsidR="000611D4">
                                      <w:rPr>
                                        <w:lang w:val="es-MX"/>
                                      </w:rPr>
                                      <w:t xml:space="preserve"> </w:t>
                                    </w:r>
                                    <w:r w:rsidR="00BF0108">
                                      <w:rPr>
                                        <w:lang w:val="es-MX"/>
                                      </w:rPr>
                                      <w:t>Hernández</w:t>
                                    </w:r>
                                    <w:r w:rsidR="000611D4">
                                      <w:rPr>
                                        <w:lang w:val="es-MX"/>
                                      </w:rPr>
                                      <w:t xml:space="preserve"> Cruz </w:t>
                                    </w:r>
                                  </w:sdtContent>
                                </w:sdt>
                                <w:r w:rsidR="0087552D" w:rsidRPr="00C84D22">
                                  <w:t> | </w:t>
                                </w:r>
                                <w:sdt>
                                  <w:sdtPr>
                                    <w:alias w:val="Nombre de la asignatura"/>
                                    <w:tag w:val=""/>
                                    <w:id w:val="-728219936"/>
                                    <w:placeholder>
                                      <w:docPart w:val="76FD9E736C27438E87015BDF33C7001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11D4">
                                      <w:t>Calidad en el desarrollo del software</w:t>
                                    </w:r>
                                  </w:sdtContent>
                                </w:sdt>
                                <w:r w:rsidR="0087552D" w:rsidRPr="00C84D22">
                                  <w:t> | </w:t>
                                </w:r>
                                <w:sdt>
                                  <w:sdtPr>
                                    <w:alias w:val="Fecha"/>
                                    <w:tag w:val=""/>
                                    <w:id w:val="2032065285"/>
                                    <w:placeholder>
                                      <w:docPart w:val="71388662DE56498983DCD994432F4818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' de 'MMMM' de '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611D4">
                                      <w:t>17 de febrero de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AC685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" o:allowoverlap="f" filled="f" stroked="f" strokeweight=".5pt">
                    <v:textbox style="mso-fit-shape-to-text:t" inset="0,,0">
                      <w:txbxContent>
                        <w:p w:rsidR="0087552D" w:rsidRPr="00C84D22" w:rsidRDefault="00C72B11">
                          <w:pPr>
                            <w:pStyle w:val="Informacindecontacto"/>
                          </w:pPr>
                          <w:sdt>
                            <w:sdtPr>
                              <w:rPr>
                                <w:lang w:val="es-ES_tradnl"/>
                              </w:rPr>
                              <w:alias w:val="Nombre"/>
                              <w:tag w:val=""/>
                              <w:id w:val="-150920287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85873">
                                <w:rPr>
                                  <w:lang w:val="es-MX"/>
                                </w:rPr>
                                <w:t>Felipe</w:t>
                              </w:r>
                              <w:r w:rsidR="000611D4">
                                <w:rPr>
                                  <w:lang w:val="es-MX"/>
                                </w:rPr>
                                <w:t xml:space="preserve"> </w:t>
                              </w:r>
                              <w:r w:rsidR="00BF0108">
                                <w:rPr>
                                  <w:lang w:val="es-MX"/>
                                </w:rPr>
                                <w:t>Hernández</w:t>
                              </w:r>
                              <w:r w:rsidR="000611D4">
                                <w:rPr>
                                  <w:lang w:val="es-MX"/>
                                </w:rPr>
                                <w:t xml:space="preserve"> Cruz </w:t>
                              </w:r>
                            </w:sdtContent>
                          </w:sdt>
                          <w:r w:rsidR="0087552D" w:rsidRPr="00C84D22">
                            <w:t> | </w:t>
                          </w:r>
                          <w:sdt>
                            <w:sdtPr>
                              <w:alias w:val="Nombre de la asignatura"/>
                              <w:tag w:val=""/>
                              <w:id w:val="-728219936"/>
                              <w:placeholder>
                                <w:docPart w:val="76FD9E736C27438E87015BDF33C7001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0611D4">
                                <w:t>Calidad en el desarrollo del software</w:t>
                              </w:r>
                            </w:sdtContent>
                          </w:sdt>
                          <w:r w:rsidR="0087552D" w:rsidRPr="00C84D22">
                            <w:t> | </w:t>
                          </w:r>
                          <w:sdt>
                            <w:sdtPr>
                              <w:alias w:val="Fecha"/>
                              <w:tag w:val=""/>
                              <w:id w:val="2032065285"/>
                              <w:placeholder>
                                <w:docPart w:val="71388662DE56498983DCD994432F4818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' de 'MMMM' de '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611D4">
                                <w:t>17 de febrero de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5854814" wp14:editId="352ADF6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7470775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552D" w:rsidRPr="00C84D22" w:rsidRDefault="000611D4">
                                    <w:pPr>
                                      <w:pStyle w:val="Puesto"/>
                                    </w:pPr>
                                    <w:r>
                                      <w:t>Análisis del caso de estudio</w:t>
                                    </w:r>
                                  </w:p>
                                </w:sdtContent>
                              </w:sdt>
                              <w:p w:rsidR="0087552D" w:rsidRPr="00C84D22" w:rsidRDefault="00C72B11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11D4">
                                      <w:t>Requirimientos funcionales y no funcionales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854814" id="Cuadro de texto 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7552D" w:rsidRPr="00C84D22" w:rsidRDefault="000611D4">
                              <w:pPr>
                                <w:pStyle w:val="Puesto"/>
                              </w:pPr>
                              <w:r>
                                <w:t>Análisis del caso de estudio</w:t>
                              </w:r>
                            </w:p>
                          </w:sdtContent>
                        </w:sdt>
                        <w:p w:rsidR="0087552D" w:rsidRPr="00C84D22" w:rsidRDefault="00C72B11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611D4">
                                <w:t>Requirimientos funcionales y no funcionales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0" wp14:anchorId="48C8C30B" wp14:editId="58EF667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7552D" w:rsidRDefault="0087552D">
          <w:pPr>
            <w:spacing w:after="200"/>
          </w:pPr>
          <w:r>
            <w:br w:type="page"/>
          </w:r>
        </w:p>
      </w:sdtContent>
    </w:sdt>
    <w:bookmarkEnd w:id="1"/>
    <w:bookmarkEnd w:id="0"/>
    <w:p w:rsidR="00385873" w:rsidRPr="00385873" w:rsidRDefault="00385873" w:rsidP="0038587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85873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Actores</w:t>
      </w:r>
    </w:p>
    <w:p w:rsidR="00385873" w:rsidRPr="00385873" w:rsidRDefault="00385873" w:rsidP="00385873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4768"/>
      </w:tblGrid>
      <w:tr w:rsidR="00385873" w:rsidRPr="00385873" w:rsidTr="00385873">
        <w:tc>
          <w:tcPr>
            <w:tcW w:w="0" w:type="auto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18" w:space="0" w:color="292929"/>
            </w:tcBorders>
            <w:shd w:val="clear" w:color="auto" w:fill="EAEAEA"/>
            <w:tcMar>
              <w:top w:w="15" w:type="dxa"/>
              <w:left w:w="45" w:type="dxa"/>
              <w:bottom w:w="105" w:type="dxa"/>
              <w:right w:w="45" w:type="dxa"/>
            </w:tcMar>
            <w:vAlign w:val="bottom"/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AEAEA"/>
              </w:rPr>
              <w:t>Tipo de usuario</w:t>
            </w:r>
          </w:p>
        </w:tc>
        <w:tc>
          <w:tcPr>
            <w:tcW w:w="0" w:type="auto"/>
            <w:tcBorders>
              <w:top w:val="single" w:sz="6" w:space="0" w:color="292929"/>
              <w:left w:val="single" w:sz="18" w:space="0" w:color="292929"/>
              <w:bottom w:val="single" w:sz="6" w:space="0" w:color="292929"/>
              <w:right w:val="single" w:sz="6" w:space="0" w:color="292929"/>
            </w:tcBorders>
            <w:tcMar>
              <w:top w:w="15" w:type="dxa"/>
              <w:left w:w="45" w:type="dxa"/>
              <w:bottom w:w="105" w:type="dxa"/>
              <w:right w:w="45" w:type="dxa"/>
            </w:tcMar>
            <w:vAlign w:val="bottom"/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Administrador</w:t>
            </w:r>
          </w:p>
        </w:tc>
      </w:tr>
      <w:tr w:rsidR="00385873" w:rsidRPr="00385873" w:rsidTr="00385873">
        <w:tc>
          <w:tcPr>
            <w:tcW w:w="0" w:type="auto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18" w:space="0" w:color="292929"/>
            </w:tcBorders>
            <w:shd w:val="clear" w:color="auto" w:fill="EAEAEA"/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AEAEA"/>
              </w:rPr>
              <w:t>Formación</w:t>
            </w:r>
          </w:p>
        </w:tc>
        <w:tc>
          <w:tcPr>
            <w:tcW w:w="0" w:type="auto"/>
            <w:tcBorders>
              <w:top w:val="single" w:sz="6" w:space="0" w:color="292929"/>
              <w:left w:val="single" w:sz="18" w:space="0" w:color="292929"/>
              <w:bottom w:val="single" w:sz="6" w:space="0" w:color="292929"/>
              <w:right w:val="single" w:sz="6" w:space="0" w:color="292929"/>
            </w:tcBorders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TSU en Informática</w:t>
            </w:r>
          </w:p>
        </w:tc>
      </w:tr>
      <w:tr w:rsidR="00385873" w:rsidRPr="00385873" w:rsidTr="00385873">
        <w:tc>
          <w:tcPr>
            <w:tcW w:w="0" w:type="auto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18" w:space="0" w:color="292929"/>
            </w:tcBorders>
            <w:shd w:val="clear" w:color="auto" w:fill="EAEAEA"/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AEAEA"/>
              </w:rPr>
              <w:t>Actividades</w:t>
            </w:r>
          </w:p>
        </w:tc>
        <w:tc>
          <w:tcPr>
            <w:tcW w:w="0" w:type="auto"/>
            <w:tcBorders>
              <w:top w:val="single" w:sz="6" w:space="0" w:color="292929"/>
              <w:left w:val="single" w:sz="18" w:space="0" w:color="292929"/>
              <w:bottom w:val="single" w:sz="6" w:space="0" w:color="292929"/>
              <w:right w:val="single" w:sz="6" w:space="0" w:color="292929"/>
            </w:tcBorders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Control y manejo del sistema en general</w:t>
            </w:r>
          </w:p>
        </w:tc>
      </w:tr>
    </w:tbl>
    <w:p w:rsidR="00385873" w:rsidRPr="00385873" w:rsidRDefault="00385873" w:rsidP="00385873">
      <w:pPr>
        <w:spacing w:before="0"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726"/>
      </w:tblGrid>
      <w:tr w:rsidR="00385873" w:rsidRPr="00385873" w:rsidTr="00385873">
        <w:tc>
          <w:tcPr>
            <w:tcW w:w="0" w:type="auto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18" w:space="0" w:color="292929"/>
            </w:tcBorders>
            <w:shd w:val="clear" w:color="auto" w:fill="EAEAEA"/>
            <w:tcMar>
              <w:top w:w="15" w:type="dxa"/>
              <w:left w:w="45" w:type="dxa"/>
              <w:bottom w:w="105" w:type="dxa"/>
              <w:right w:w="45" w:type="dxa"/>
            </w:tcMar>
            <w:vAlign w:val="bottom"/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AEAEA"/>
              </w:rPr>
              <w:t>Tipo de usuario</w:t>
            </w:r>
          </w:p>
        </w:tc>
        <w:tc>
          <w:tcPr>
            <w:tcW w:w="0" w:type="auto"/>
            <w:tcBorders>
              <w:top w:val="single" w:sz="6" w:space="0" w:color="292929"/>
              <w:left w:val="single" w:sz="18" w:space="0" w:color="292929"/>
              <w:bottom w:val="single" w:sz="6" w:space="0" w:color="292929"/>
              <w:right w:val="single" w:sz="6" w:space="0" w:color="292929"/>
            </w:tcBorders>
            <w:tcMar>
              <w:top w:w="15" w:type="dxa"/>
              <w:left w:w="45" w:type="dxa"/>
              <w:bottom w:w="105" w:type="dxa"/>
              <w:right w:w="45" w:type="dxa"/>
            </w:tcMar>
            <w:vAlign w:val="bottom"/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Recepcionista</w:t>
            </w:r>
          </w:p>
        </w:tc>
      </w:tr>
      <w:tr w:rsidR="00385873" w:rsidRPr="00385873" w:rsidTr="00385873">
        <w:tc>
          <w:tcPr>
            <w:tcW w:w="0" w:type="auto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18" w:space="0" w:color="292929"/>
            </w:tcBorders>
            <w:shd w:val="clear" w:color="auto" w:fill="EAEAEA"/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AEAEA"/>
              </w:rPr>
              <w:t>Formación</w:t>
            </w:r>
          </w:p>
        </w:tc>
        <w:tc>
          <w:tcPr>
            <w:tcW w:w="0" w:type="auto"/>
            <w:tcBorders>
              <w:top w:val="single" w:sz="6" w:space="0" w:color="292929"/>
              <w:left w:val="single" w:sz="18" w:space="0" w:color="292929"/>
              <w:bottom w:val="single" w:sz="6" w:space="0" w:color="292929"/>
              <w:right w:val="single" w:sz="6" w:space="0" w:color="292929"/>
            </w:tcBorders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DE7A8D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TSU Turismo</w:t>
            </w:r>
          </w:p>
        </w:tc>
      </w:tr>
      <w:tr w:rsidR="00385873" w:rsidRPr="00385873" w:rsidTr="00385873">
        <w:tc>
          <w:tcPr>
            <w:tcW w:w="0" w:type="auto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18" w:space="0" w:color="292929"/>
            </w:tcBorders>
            <w:shd w:val="clear" w:color="auto" w:fill="EAEAEA"/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AEAEA"/>
              </w:rPr>
              <w:t>Actividades</w:t>
            </w:r>
          </w:p>
        </w:tc>
        <w:tc>
          <w:tcPr>
            <w:tcW w:w="0" w:type="auto"/>
            <w:tcBorders>
              <w:top w:val="single" w:sz="6" w:space="0" w:color="292929"/>
              <w:left w:val="single" w:sz="18" w:space="0" w:color="292929"/>
              <w:bottom w:val="single" w:sz="6" w:space="0" w:color="292929"/>
              <w:right w:val="single" w:sz="6" w:space="0" w:color="292929"/>
            </w:tcBorders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Participación activa</w:t>
            </w:r>
          </w:p>
        </w:tc>
      </w:tr>
    </w:tbl>
    <w:p w:rsidR="00385873" w:rsidRPr="00385873" w:rsidRDefault="00385873" w:rsidP="00385873">
      <w:pPr>
        <w:spacing w:before="0"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5918"/>
      </w:tblGrid>
      <w:tr w:rsidR="00385873" w:rsidRPr="00385873" w:rsidTr="00385873">
        <w:tc>
          <w:tcPr>
            <w:tcW w:w="0" w:type="auto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18" w:space="0" w:color="292929"/>
            </w:tcBorders>
            <w:shd w:val="clear" w:color="auto" w:fill="EAEAEA"/>
            <w:tcMar>
              <w:top w:w="15" w:type="dxa"/>
              <w:left w:w="45" w:type="dxa"/>
              <w:bottom w:w="105" w:type="dxa"/>
              <w:right w:w="45" w:type="dxa"/>
            </w:tcMar>
            <w:vAlign w:val="bottom"/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AEAEA"/>
              </w:rPr>
              <w:t>Tipo de usuario</w:t>
            </w:r>
          </w:p>
        </w:tc>
        <w:tc>
          <w:tcPr>
            <w:tcW w:w="0" w:type="auto"/>
            <w:tcBorders>
              <w:top w:val="single" w:sz="6" w:space="0" w:color="292929"/>
              <w:left w:val="single" w:sz="18" w:space="0" w:color="292929"/>
              <w:bottom w:val="single" w:sz="6" w:space="0" w:color="292929"/>
              <w:right w:val="single" w:sz="6" w:space="0" w:color="292929"/>
            </w:tcBorders>
            <w:tcMar>
              <w:top w:w="15" w:type="dxa"/>
              <w:left w:w="45" w:type="dxa"/>
              <w:bottom w:w="105" w:type="dxa"/>
              <w:right w:w="45" w:type="dxa"/>
            </w:tcMar>
            <w:vAlign w:val="bottom"/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Cliente/Usuario</w:t>
            </w:r>
          </w:p>
        </w:tc>
      </w:tr>
      <w:tr w:rsidR="00385873" w:rsidRPr="00385873" w:rsidTr="00385873">
        <w:tc>
          <w:tcPr>
            <w:tcW w:w="0" w:type="auto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18" w:space="0" w:color="292929"/>
            </w:tcBorders>
            <w:shd w:val="clear" w:color="auto" w:fill="EAEAEA"/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AEAEA"/>
              </w:rPr>
              <w:t>Formación</w:t>
            </w:r>
          </w:p>
        </w:tc>
        <w:tc>
          <w:tcPr>
            <w:tcW w:w="0" w:type="auto"/>
            <w:tcBorders>
              <w:top w:val="single" w:sz="6" w:space="0" w:color="292929"/>
              <w:left w:val="single" w:sz="18" w:space="0" w:color="292929"/>
              <w:bottom w:val="single" w:sz="6" w:space="0" w:color="292929"/>
              <w:right w:val="single" w:sz="6" w:space="0" w:color="292929"/>
            </w:tcBorders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385873" w:rsidRPr="00385873" w:rsidTr="00385873">
        <w:tc>
          <w:tcPr>
            <w:tcW w:w="0" w:type="auto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18" w:space="0" w:color="292929"/>
            </w:tcBorders>
            <w:shd w:val="clear" w:color="auto" w:fill="EAEAEA"/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AEAEA"/>
              </w:rPr>
              <w:t>Actividades</w:t>
            </w:r>
          </w:p>
        </w:tc>
        <w:tc>
          <w:tcPr>
            <w:tcW w:w="0" w:type="auto"/>
            <w:tcBorders>
              <w:top w:val="single" w:sz="6" w:space="0" w:color="292929"/>
              <w:left w:val="single" w:sz="18" w:space="0" w:color="292929"/>
              <w:bottom w:val="single" w:sz="6" w:space="0" w:color="292929"/>
              <w:right w:val="single" w:sz="6" w:space="0" w:color="292929"/>
            </w:tcBorders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Llenado de formato Exoneración de responsabilidad</w:t>
            </w:r>
          </w:p>
        </w:tc>
      </w:tr>
    </w:tbl>
    <w:p w:rsidR="00385873" w:rsidRPr="00385873" w:rsidRDefault="00385873" w:rsidP="00385873">
      <w:pPr>
        <w:spacing w:before="0"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713"/>
      </w:tblGrid>
      <w:tr w:rsidR="00385873" w:rsidRPr="00385873" w:rsidTr="00385873">
        <w:tc>
          <w:tcPr>
            <w:tcW w:w="0" w:type="auto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18" w:space="0" w:color="292929"/>
            </w:tcBorders>
            <w:shd w:val="clear" w:color="auto" w:fill="EAEAEA"/>
            <w:tcMar>
              <w:top w:w="15" w:type="dxa"/>
              <w:left w:w="45" w:type="dxa"/>
              <w:bottom w:w="105" w:type="dxa"/>
              <w:right w:w="45" w:type="dxa"/>
            </w:tcMar>
            <w:vAlign w:val="bottom"/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AEAEA"/>
              </w:rPr>
              <w:t>Tipo de usuario</w:t>
            </w:r>
          </w:p>
        </w:tc>
        <w:tc>
          <w:tcPr>
            <w:tcW w:w="0" w:type="auto"/>
            <w:tcBorders>
              <w:top w:val="single" w:sz="6" w:space="0" w:color="292929"/>
              <w:left w:val="single" w:sz="18" w:space="0" w:color="292929"/>
              <w:bottom w:val="single" w:sz="6" w:space="0" w:color="292929"/>
              <w:right w:val="single" w:sz="6" w:space="0" w:color="292929"/>
            </w:tcBorders>
            <w:tcMar>
              <w:top w:w="15" w:type="dxa"/>
              <w:left w:w="45" w:type="dxa"/>
              <w:bottom w:w="105" w:type="dxa"/>
              <w:right w:w="45" w:type="dxa"/>
            </w:tcMar>
            <w:vAlign w:val="bottom"/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Terapeuta</w:t>
            </w:r>
          </w:p>
        </w:tc>
      </w:tr>
      <w:tr w:rsidR="00385873" w:rsidRPr="00385873" w:rsidTr="00385873">
        <w:tc>
          <w:tcPr>
            <w:tcW w:w="0" w:type="auto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18" w:space="0" w:color="292929"/>
            </w:tcBorders>
            <w:shd w:val="clear" w:color="auto" w:fill="EAEAEA"/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AEAEA"/>
              </w:rPr>
              <w:t>Formación</w:t>
            </w:r>
          </w:p>
        </w:tc>
        <w:tc>
          <w:tcPr>
            <w:tcW w:w="0" w:type="auto"/>
            <w:tcBorders>
              <w:top w:val="single" w:sz="6" w:space="0" w:color="292929"/>
              <w:left w:val="single" w:sz="18" w:space="0" w:color="292929"/>
              <w:bottom w:val="single" w:sz="6" w:space="0" w:color="292929"/>
              <w:right w:val="single" w:sz="6" w:space="0" w:color="292929"/>
            </w:tcBorders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DE7A8D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TSU</w:t>
            </w:r>
            <w:r w:rsidR="00385873"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Terapia física</w:t>
            </w:r>
          </w:p>
        </w:tc>
      </w:tr>
      <w:tr w:rsidR="00385873" w:rsidRPr="00385873" w:rsidTr="00385873">
        <w:tc>
          <w:tcPr>
            <w:tcW w:w="0" w:type="auto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18" w:space="0" w:color="292929"/>
            </w:tcBorders>
            <w:shd w:val="clear" w:color="auto" w:fill="EAEAEA"/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EAEAEA"/>
              </w:rPr>
              <w:t>Actividades</w:t>
            </w:r>
          </w:p>
        </w:tc>
        <w:tc>
          <w:tcPr>
            <w:tcW w:w="0" w:type="auto"/>
            <w:tcBorders>
              <w:top w:val="single" w:sz="6" w:space="0" w:color="292929"/>
              <w:left w:val="single" w:sz="18" w:space="0" w:color="292929"/>
              <w:bottom w:val="single" w:sz="6" w:space="0" w:color="292929"/>
              <w:right w:val="single" w:sz="6" w:space="0" w:color="292929"/>
            </w:tcBorders>
            <w:tcMar>
              <w:top w:w="15" w:type="dxa"/>
              <w:left w:w="45" w:type="dxa"/>
              <w:bottom w:w="105" w:type="dxa"/>
              <w:right w:w="4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ind w:left="7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Firma</w:t>
            </w:r>
          </w:p>
        </w:tc>
      </w:tr>
    </w:tbl>
    <w:p w:rsidR="00385873" w:rsidRPr="00385873" w:rsidRDefault="00385873" w:rsidP="00385873">
      <w:pPr>
        <w:spacing w:before="0"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6172"/>
      </w:tblGrid>
      <w:tr w:rsidR="000611D4" w:rsidRPr="00385873" w:rsidTr="003858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RF01</w:t>
            </w:r>
          </w:p>
        </w:tc>
      </w:tr>
      <w:tr w:rsidR="000611D4" w:rsidRPr="00385873" w:rsidTr="003858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Llenar formato de Exoneración de responsabilidad</w:t>
            </w:r>
          </w:p>
        </w:tc>
      </w:tr>
      <w:tr w:rsidR="000611D4" w:rsidRPr="00385873" w:rsidTr="003858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0611D4" w:rsidP="000611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El recepcionista</w:t>
            </w:r>
            <w:r w:rsidR="00385873">
              <w:rPr>
                <w:rFonts w:ascii="Arial" w:eastAsia="Times New Roman" w:hAnsi="Arial" w:cs="Arial"/>
                <w:color w:val="000000"/>
              </w:rPr>
              <w:t xml:space="preserve"> deberá llenar el formato de exoneración de responsabilidad</w:t>
            </w:r>
          </w:p>
        </w:tc>
      </w:tr>
      <w:tr w:rsidR="000611D4" w:rsidRPr="00385873" w:rsidTr="003858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0611D4" w:rsidRDefault="00385873" w:rsidP="000611D4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611D4">
              <w:rPr>
                <w:rFonts w:ascii="Arial" w:eastAsia="Times New Roman" w:hAnsi="Arial" w:cs="Arial"/>
                <w:color w:val="000000"/>
              </w:rPr>
              <w:t xml:space="preserve">El sistema podrá </w:t>
            </w:r>
            <w:r w:rsidR="00DE7A8D" w:rsidRPr="000611D4">
              <w:rPr>
                <w:rFonts w:ascii="Arial" w:eastAsia="Times New Roman" w:hAnsi="Arial" w:cs="Arial"/>
                <w:color w:val="000000"/>
              </w:rPr>
              <w:t>hac</w:t>
            </w:r>
            <w:r w:rsidRPr="000611D4">
              <w:rPr>
                <w:rFonts w:ascii="Arial" w:eastAsia="Times New Roman" w:hAnsi="Arial" w:cs="Arial"/>
                <w:color w:val="000000"/>
              </w:rPr>
              <w:t>er</w:t>
            </w:r>
            <w:r w:rsidR="00DE7A8D" w:rsidRPr="000611D4">
              <w:rPr>
                <w:rFonts w:ascii="Arial" w:eastAsia="Times New Roman" w:hAnsi="Arial" w:cs="Arial"/>
                <w:color w:val="000000"/>
              </w:rPr>
              <w:t xml:space="preserve"> el llenado del formato de Exoneración de acuerdo</w:t>
            </w:r>
            <w:r w:rsidR="000611D4">
              <w:rPr>
                <w:rFonts w:ascii="Arial" w:eastAsia="Times New Roman" w:hAnsi="Arial" w:cs="Arial"/>
                <w:color w:val="000000"/>
              </w:rPr>
              <w:t xml:space="preserve"> a la información del cliente</w:t>
            </w:r>
          </w:p>
          <w:p w:rsidR="000611D4" w:rsidRPr="000611D4" w:rsidRDefault="000611D4" w:rsidP="000611D4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611D4">
              <w:rPr>
                <w:rFonts w:ascii="Arial" w:eastAsia="Times New Roman" w:hAnsi="Arial" w:cs="Arial"/>
                <w:color w:val="000000"/>
              </w:rPr>
              <w:t>Se g</w:t>
            </w:r>
            <w:r>
              <w:rPr>
                <w:rFonts w:ascii="Arial" w:eastAsia="Times New Roman" w:hAnsi="Arial" w:cs="Arial"/>
                <w:color w:val="000000"/>
              </w:rPr>
              <w:t>uardara la información que el cliente proporcione</w:t>
            </w:r>
            <w:r w:rsidRPr="000611D4">
              <w:rPr>
                <w:rFonts w:ascii="Arial" w:eastAsia="Times New Roman" w:hAnsi="Arial" w:cs="Arial"/>
                <w:color w:val="000000"/>
              </w:rPr>
              <w:t xml:space="preserve">  en la base de datos</w:t>
            </w:r>
          </w:p>
          <w:p w:rsidR="000611D4" w:rsidRPr="000611D4" w:rsidRDefault="000611D4" w:rsidP="000611D4">
            <w:pPr>
              <w:pStyle w:val="Prrafodelista"/>
              <w:numPr>
                <w:ilvl w:val="0"/>
                <w:numId w:val="7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611D4">
              <w:rPr>
                <w:rFonts w:ascii="Arial" w:eastAsia="Times New Roman" w:hAnsi="Arial" w:cs="Arial"/>
                <w:color w:val="000000"/>
              </w:rPr>
              <w:t>Después del llenado del formato se procederá a la impresión</w:t>
            </w:r>
          </w:p>
        </w:tc>
      </w:tr>
      <w:tr w:rsidR="000611D4" w:rsidRPr="00385873" w:rsidTr="003858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Requerimiento NO funcional: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DE7A8D" w:rsidP="0038587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RF04</w:t>
            </w:r>
          </w:p>
        </w:tc>
      </w:tr>
      <w:tr w:rsidR="00385873" w:rsidRPr="00385873" w:rsidTr="0038587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38587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Prioridad del requerimiento:</w:t>
            </w:r>
          </w:p>
          <w:p w:rsidR="00385873" w:rsidRPr="00385873" w:rsidRDefault="00385873" w:rsidP="0038587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Alta</w:t>
            </w:r>
          </w:p>
        </w:tc>
      </w:tr>
    </w:tbl>
    <w:p w:rsidR="007E2A09" w:rsidRDefault="007E2A09" w:rsidP="00385873">
      <w:pPr>
        <w:pStyle w:val="Ttulo1"/>
      </w:pPr>
    </w:p>
    <w:p w:rsidR="00DE7A8D" w:rsidRPr="00DE7A8D" w:rsidRDefault="00DE7A8D" w:rsidP="00DE7A8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6119"/>
      </w:tblGrid>
      <w:tr w:rsidR="00385873" w:rsidRPr="00385873" w:rsidTr="009F3C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9F3C6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9F3C6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RF02</w:t>
            </w:r>
          </w:p>
        </w:tc>
      </w:tr>
      <w:tr w:rsidR="00385873" w:rsidRPr="00385873" w:rsidTr="009F3C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9F3C6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9F3C63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Ag</w:t>
            </w:r>
            <w:r w:rsidR="00DE7A8D">
              <w:rPr>
                <w:rFonts w:ascii="Arial" w:eastAsia="Times New Roman" w:hAnsi="Arial" w:cs="Arial"/>
                <w:color w:val="000000"/>
              </w:rPr>
              <w:t>regar terapeutas</w:t>
            </w:r>
          </w:p>
        </w:tc>
      </w:tr>
      <w:tr w:rsidR="00385873" w:rsidRPr="00385873" w:rsidTr="009F3C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9F3C6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9F3C6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El administrador debe de agregar a los personas que van a estar interactuando con el sistema</w:t>
            </w:r>
          </w:p>
        </w:tc>
      </w:tr>
      <w:tr w:rsidR="00385873" w:rsidRPr="00385873" w:rsidTr="009F3C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9F3C6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11D4" w:rsidRPr="000611D4" w:rsidRDefault="000611D4" w:rsidP="000611D4">
            <w:pPr>
              <w:pStyle w:val="Prrafodelista"/>
              <w:numPr>
                <w:ilvl w:val="0"/>
                <w:numId w:val="8"/>
              </w:num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611D4">
              <w:rPr>
                <w:rFonts w:ascii="Arial" w:eastAsia="Times New Roman" w:hAnsi="Arial" w:cs="Arial"/>
                <w:color w:val="000000"/>
              </w:rPr>
              <w:t xml:space="preserve">Llenar el formulario para agregar a los usuario(Recepcionista) </w:t>
            </w:r>
          </w:p>
          <w:p w:rsidR="000611D4" w:rsidRPr="000611D4" w:rsidRDefault="000611D4" w:rsidP="000611D4">
            <w:pPr>
              <w:pStyle w:val="Prrafodelista"/>
              <w:numPr>
                <w:ilvl w:val="0"/>
                <w:numId w:val="8"/>
              </w:num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611D4">
              <w:rPr>
                <w:rFonts w:ascii="Arial" w:eastAsia="Times New Roman" w:hAnsi="Arial" w:cs="Arial"/>
                <w:color w:val="000000"/>
              </w:rPr>
              <w:t xml:space="preserve">Se guardara le información del usuario en la base de datos </w:t>
            </w:r>
          </w:p>
        </w:tc>
      </w:tr>
      <w:tr w:rsidR="00385873" w:rsidRPr="00385873" w:rsidTr="009F3C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9F3C6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Requerimiento NO funcional: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9F3C6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85873" w:rsidRPr="00385873" w:rsidTr="009F3C6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5873" w:rsidRPr="00385873" w:rsidRDefault="00385873" w:rsidP="009F3C6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Prioridad del requerimiento:</w:t>
            </w:r>
          </w:p>
          <w:p w:rsidR="00385873" w:rsidRPr="00385873" w:rsidRDefault="00385873" w:rsidP="009F3C6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Alta</w:t>
            </w:r>
          </w:p>
        </w:tc>
      </w:tr>
    </w:tbl>
    <w:p w:rsidR="00385873" w:rsidRDefault="00385873" w:rsidP="003858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6119"/>
      </w:tblGrid>
      <w:tr w:rsidR="00DE7A8D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RF03</w:t>
            </w:r>
          </w:p>
        </w:tc>
      </w:tr>
      <w:tr w:rsidR="00DE7A8D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Agregar</w:t>
            </w:r>
            <w:r>
              <w:rPr>
                <w:rFonts w:ascii="Arial" w:eastAsia="Times New Roman" w:hAnsi="Arial" w:cs="Arial"/>
                <w:color w:val="000000"/>
              </w:rPr>
              <w:t xml:space="preserve"> recepcionistas</w:t>
            </w:r>
          </w:p>
        </w:tc>
      </w:tr>
      <w:tr w:rsidR="00DE7A8D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El administrador debe de agregar a los personas que van a estar interactuando con el sistema</w:t>
            </w:r>
          </w:p>
        </w:tc>
      </w:tr>
      <w:tr w:rsidR="00DE7A8D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11D4" w:rsidRDefault="000611D4" w:rsidP="000611D4">
            <w:pPr>
              <w:pStyle w:val="Prrafodelista"/>
              <w:numPr>
                <w:ilvl w:val="0"/>
                <w:numId w:val="8"/>
              </w:num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611D4">
              <w:rPr>
                <w:rFonts w:ascii="Arial" w:eastAsia="Times New Roman" w:hAnsi="Arial" w:cs="Arial"/>
                <w:color w:val="000000"/>
              </w:rPr>
              <w:t xml:space="preserve">Llenar el formulario para agregar a los usuario(Recepcionista) </w:t>
            </w:r>
          </w:p>
          <w:p w:rsidR="00DE7A8D" w:rsidRPr="000611D4" w:rsidRDefault="000611D4" w:rsidP="000611D4">
            <w:pPr>
              <w:pStyle w:val="Prrafodelista"/>
              <w:numPr>
                <w:ilvl w:val="0"/>
                <w:numId w:val="8"/>
              </w:num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611D4">
              <w:rPr>
                <w:rFonts w:ascii="Arial" w:eastAsia="Times New Roman" w:hAnsi="Arial" w:cs="Arial"/>
                <w:color w:val="000000"/>
              </w:rPr>
              <w:t>Se guardara le información del usuario en la base de datos</w:t>
            </w:r>
          </w:p>
        </w:tc>
      </w:tr>
      <w:tr w:rsidR="00DE7A8D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Requerimiento NO funcional: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E7A8D" w:rsidRPr="00385873" w:rsidTr="0071094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Prioridad del requerimiento:</w:t>
            </w:r>
          </w:p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Alta</w:t>
            </w:r>
          </w:p>
        </w:tc>
      </w:tr>
    </w:tbl>
    <w:p w:rsidR="00DE7A8D" w:rsidRDefault="00DE7A8D" w:rsidP="003858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5572"/>
      </w:tblGrid>
      <w:tr w:rsidR="00BF010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RF04</w:t>
            </w:r>
          </w:p>
        </w:tc>
      </w:tr>
      <w:tr w:rsidR="00BF010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Agregar </w:t>
            </w:r>
            <w:r>
              <w:rPr>
                <w:rFonts w:ascii="Arial" w:eastAsia="Times New Roman" w:hAnsi="Arial" w:cs="Arial"/>
                <w:color w:val="000000"/>
              </w:rPr>
              <w:t>cliente</w:t>
            </w:r>
          </w:p>
        </w:tc>
      </w:tr>
      <w:tr w:rsidR="00BF010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BF01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</w:rPr>
              <w:t>recepcionista deberá agregar los clientes</w:t>
            </w:r>
          </w:p>
        </w:tc>
      </w:tr>
      <w:tr w:rsidR="00BF010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Default="00BF0108" w:rsidP="00BF0108">
            <w:pPr>
              <w:pStyle w:val="Prrafodelista"/>
              <w:numPr>
                <w:ilvl w:val="0"/>
                <w:numId w:val="8"/>
              </w:num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El recepcionista llenara el formulario de datos del cliente </w:t>
            </w:r>
          </w:p>
          <w:p w:rsidR="00BF0108" w:rsidRPr="000611D4" w:rsidRDefault="00BF0108" w:rsidP="00BF0108">
            <w:pPr>
              <w:pStyle w:val="Prrafodelista"/>
              <w:numPr>
                <w:ilvl w:val="0"/>
                <w:numId w:val="8"/>
              </w:num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Guardara la información del cliente en la base de datos.</w:t>
            </w:r>
            <w:r w:rsidRPr="000611D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BF010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Requerimiento NO funcional: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F0108" w:rsidRPr="00385873" w:rsidTr="0071094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Prioridad del requerimiento:</w:t>
            </w:r>
          </w:p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Alta</w:t>
            </w:r>
          </w:p>
        </w:tc>
      </w:tr>
    </w:tbl>
    <w:p w:rsidR="00BF0108" w:rsidRDefault="00BF0108" w:rsidP="00385873"/>
    <w:p w:rsidR="00BF0108" w:rsidRDefault="00BF0108" w:rsidP="003858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4056"/>
      </w:tblGrid>
      <w:tr w:rsidR="00DE7A8D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0611D4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RF0</w:t>
            </w:r>
            <w:r w:rsidR="00BF0108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DE7A8D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BF0108" w:rsidP="007109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Gestión de países</w:t>
            </w:r>
          </w:p>
        </w:tc>
      </w:tr>
      <w:tr w:rsidR="00DE7A8D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BF0108" w:rsidP="00BF01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El recepcionista deberá agregar los países</w:t>
            </w:r>
          </w:p>
        </w:tc>
      </w:tr>
      <w:tr w:rsidR="00DE7A8D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Default="00DE7A8D" w:rsidP="007109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BF0108" w:rsidRDefault="00BF0108" w:rsidP="00BF0108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Agregar nuevo país</w:t>
            </w:r>
          </w:p>
          <w:p w:rsidR="00BF0108" w:rsidRDefault="00BF0108" w:rsidP="00BF0108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Guarda en la BD</w:t>
            </w:r>
          </w:p>
          <w:p w:rsidR="00BF0108" w:rsidRPr="00BF0108" w:rsidRDefault="00BF0108" w:rsidP="00BF0108">
            <w:pPr>
              <w:pStyle w:val="Prrafodelista"/>
              <w:numPr>
                <w:ilvl w:val="0"/>
                <w:numId w:val="9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Hacer las consultas de los países </w:t>
            </w:r>
          </w:p>
        </w:tc>
      </w:tr>
      <w:tr w:rsidR="00DE7A8D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Requerimiento NO funcional: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DE7A8D" w:rsidRPr="00385873" w:rsidTr="0071094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E7A8D" w:rsidRPr="00385873" w:rsidRDefault="00DE7A8D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Prioridad del requerimiento:</w:t>
            </w:r>
          </w:p>
          <w:p w:rsidR="00DE7A8D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Media </w:t>
            </w:r>
          </w:p>
        </w:tc>
      </w:tr>
    </w:tbl>
    <w:p w:rsidR="00DE7A8D" w:rsidRDefault="00DE7A8D" w:rsidP="00385873"/>
    <w:p w:rsidR="000611D4" w:rsidRDefault="000611D4" w:rsidP="003858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4"/>
        <w:gridCol w:w="5628"/>
      </w:tblGrid>
      <w:tr w:rsidR="00BF010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11D4" w:rsidRPr="00385873" w:rsidRDefault="000611D4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11D4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RF06</w:t>
            </w:r>
          </w:p>
        </w:tc>
      </w:tr>
      <w:tr w:rsidR="00BF010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11D4" w:rsidRPr="00385873" w:rsidRDefault="000611D4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11D4" w:rsidRPr="00385873" w:rsidRDefault="00BF0108" w:rsidP="00BF0108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Firma del formato de exoneración</w:t>
            </w:r>
          </w:p>
        </w:tc>
      </w:tr>
      <w:tr w:rsidR="00BF010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11D4" w:rsidRPr="00385873" w:rsidRDefault="000611D4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11D4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El firmar características</w:t>
            </w:r>
          </w:p>
        </w:tc>
      </w:tr>
      <w:tr w:rsidR="00BF010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11D4" w:rsidRPr="00385873" w:rsidRDefault="000611D4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11D4" w:rsidRPr="00BF0108" w:rsidRDefault="00BF0108" w:rsidP="00BF0108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F0108">
              <w:rPr>
                <w:rFonts w:ascii="Arial" w:eastAsia="Times New Roman" w:hAnsi="Arial" w:cs="Arial"/>
                <w:color w:val="000000"/>
              </w:rPr>
              <w:t>El cliente y el terapeuta firmaron el formato de exoneración</w:t>
            </w:r>
          </w:p>
          <w:p w:rsidR="00BF0108" w:rsidRPr="00BF0108" w:rsidRDefault="00BF0108" w:rsidP="00BF0108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F0108">
              <w:rPr>
                <w:rFonts w:ascii="Arial" w:eastAsia="Times New Roman" w:hAnsi="Arial" w:cs="Arial"/>
                <w:color w:val="000000"/>
              </w:rPr>
              <w:t>Se guardara y/o imprimara el formato</w:t>
            </w:r>
          </w:p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F010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11D4" w:rsidRPr="00385873" w:rsidRDefault="000611D4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Requerimiento NO funcional: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11D4" w:rsidRPr="00385873" w:rsidRDefault="000611D4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611D4" w:rsidRPr="00385873" w:rsidTr="0071094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11D4" w:rsidRPr="00385873" w:rsidRDefault="000611D4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Prioridad del requerimiento:</w:t>
            </w:r>
          </w:p>
          <w:p w:rsidR="000611D4" w:rsidRPr="00385873" w:rsidRDefault="000611D4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Alta</w:t>
            </w:r>
          </w:p>
        </w:tc>
      </w:tr>
    </w:tbl>
    <w:p w:rsidR="000611D4" w:rsidRDefault="000611D4" w:rsidP="003858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5895"/>
      </w:tblGrid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RF07</w:t>
            </w:r>
          </w:p>
        </w:tc>
      </w:tr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046B39" w:rsidP="007109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Gestión</w:t>
            </w:r>
            <w:r w:rsidR="00BF0108">
              <w:rPr>
                <w:rFonts w:ascii="Arial" w:eastAsia="Times New Roman" w:hAnsi="Arial" w:cs="Arial"/>
                <w:color w:val="000000"/>
              </w:rPr>
              <w:t xml:space="preserve"> de </w:t>
            </w:r>
            <w:r>
              <w:rPr>
                <w:rFonts w:ascii="Arial" w:eastAsia="Times New Roman" w:hAnsi="Arial" w:cs="Arial"/>
                <w:color w:val="000000"/>
              </w:rPr>
              <w:t>opiniones</w:t>
            </w:r>
          </w:p>
        </w:tc>
      </w:tr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046B3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Agregar y eliminar</w:t>
            </w:r>
          </w:p>
        </w:tc>
      </w:tr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046B39" w:rsidRDefault="00046B39" w:rsidP="00046B39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El cliente dará su opinión acerca del servicio que se está proporcionando</w:t>
            </w:r>
          </w:p>
          <w:p w:rsidR="00046B39" w:rsidRPr="00385873" w:rsidRDefault="00046B39" w:rsidP="00046B39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Requerimiento NO funcional: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108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46B39" w:rsidRPr="00385873" w:rsidTr="0071094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BF010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Prioridad del requerimiento:</w:t>
            </w:r>
            <w:r w:rsidR="00046B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Medio</w:t>
            </w:r>
          </w:p>
        </w:tc>
      </w:tr>
    </w:tbl>
    <w:p w:rsidR="00BF0108" w:rsidRDefault="00BF0108" w:rsidP="003858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7"/>
        <w:gridCol w:w="5975"/>
      </w:tblGrid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RF08</w:t>
            </w:r>
          </w:p>
        </w:tc>
      </w:tr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4806F8" w:rsidP="007109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Generar</w:t>
            </w:r>
            <w:r w:rsidR="00046B39">
              <w:rPr>
                <w:rFonts w:ascii="Arial" w:eastAsia="Times New Roman" w:hAnsi="Arial" w:cs="Arial"/>
                <w:color w:val="000000"/>
              </w:rPr>
              <w:t xml:space="preserve"> de </w:t>
            </w:r>
            <w:r w:rsidR="00046B39">
              <w:rPr>
                <w:rFonts w:ascii="Arial" w:eastAsia="Times New Roman" w:hAnsi="Arial" w:cs="Arial"/>
                <w:color w:val="000000"/>
              </w:rPr>
              <w:t>reportes</w:t>
            </w:r>
          </w:p>
        </w:tc>
      </w:tr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046B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Agregar, editar y eliminar</w:t>
            </w:r>
          </w:p>
        </w:tc>
      </w:tr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046B39" w:rsidRDefault="00046B39" w:rsidP="00046B39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El recepcionista podrá hacer una consulta acerca de las opiniones de los cliente</w:t>
            </w:r>
          </w:p>
          <w:p w:rsidR="00046B39" w:rsidRPr="00046B39" w:rsidRDefault="00046B39" w:rsidP="00046B39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Podrá hacer una análisis de acuerdo a sus necesidad</w:t>
            </w:r>
          </w:p>
          <w:p w:rsidR="00046B39" w:rsidRPr="00046B39" w:rsidRDefault="00046B39" w:rsidP="00046B39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Requerimiento NO funcional: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46B39" w:rsidRPr="00385873" w:rsidTr="0071094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Prioridad del requerimiento:</w:t>
            </w:r>
          </w:p>
          <w:p w:rsidR="00046B39" w:rsidRPr="00385873" w:rsidRDefault="00046B3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Alta</w:t>
            </w:r>
          </w:p>
        </w:tc>
      </w:tr>
    </w:tbl>
    <w:p w:rsidR="00046B39" w:rsidRDefault="00046B39" w:rsidP="003858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3103"/>
      </w:tblGrid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RF10</w:t>
            </w:r>
          </w:p>
        </w:tc>
      </w:tr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7109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Gestión</w:t>
            </w:r>
            <w:r>
              <w:rPr>
                <w:rFonts w:ascii="Arial" w:eastAsia="Times New Roman" w:hAnsi="Arial" w:cs="Arial"/>
                <w:color w:val="000000"/>
              </w:rPr>
              <w:t xml:space="preserve"> de hoteles</w:t>
            </w:r>
          </w:p>
        </w:tc>
      </w:tr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046B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046B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Agregar</w:t>
            </w:r>
            <w:r>
              <w:rPr>
                <w:rFonts w:ascii="Arial" w:eastAsia="Times New Roman" w:hAnsi="Arial" w:cs="Arial"/>
                <w:color w:val="000000"/>
              </w:rPr>
              <w:t>,</w:t>
            </w:r>
            <w:r>
              <w:rPr>
                <w:rFonts w:ascii="Arial" w:eastAsia="Times New Roman" w:hAnsi="Arial" w:cs="Arial"/>
                <w:color w:val="000000"/>
              </w:rPr>
              <w:t xml:space="preserve"> editar y eliminar</w:t>
            </w:r>
          </w:p>
        </w:tc>
      </w:tr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046B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Default="004806F8" w:rsidP="00046B39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Agregar nuevo hoteles</w:t>
            </w:r>
          </w:p>
          <w:p w:rsidR="004806F8" w:rsidRPr="00385873" w:rsidRDefault="004806F8" w:rsidP="00046B39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Guardarlos </w:t>
            </w:r>
          </w:p>
        </w:tc>
      </w:tr>
      <w:tr w:rsidR="00046B3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046B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Requerimiento NO funcional: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046B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46B39" w:rsidRPr="00385873" w:rsidTr="0071094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46B39" w:rsidRPr="00385873" w:rsidRDefault="00046B39" w:rsidP="00046B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Prioridad del requerimiento:</w:t>
            </w:r>
            <w:r w:rsidR="0017346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  <w:p w:rsidR="00046B39" w:rsidRPr="00385873" w:rsidRDefault="00046B39" w:rsidP="00046B3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Alta</w:t>
            </w:r>
          </w:p>
        </w:tc>
      </w:tr>
    </w:tbl>
    <w:p w:rsidR="00046B39" w:rsidRDefault="00046B39" w:rsidP="003858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6046"/>
      </w:tblGrid>
      <w:tr w:rsidR="004806F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RF10</w:t>
            </w:r>
          </w:p>
        </w:tc>
      </w:tr>
      <w:tr w:rsidR="004806F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Circunstancias medicas</w:t>
            </w:r>
          </w:p>
        </w:tc>
      </w:tr>
      <w:tr w:rsidR="004806F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Agregar, editar y eliminar</w:t>
            </w:r>
          </w:p>
        </w:tc>
      </w:tr>
      <w:tr w:rsidR="004806F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Agregar las circunstancias que se generen al momento de estar dando el servio</w:t>
            </w:r>
          </w:p>
        </w:tc>
      </w:tr>
      <w:tr w:rsidR="004806F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Requerimiento NO funcional: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4806F8" w:rsidRPr="00385873" w:rsidTr="0071094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Prioridad del requerimiento:</w:t>
            </w:r>
          </w:p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Alta</w:t>
            </w:r>
          </w:p>
        </w:tc>
      </w:tr>
    </w:tbl>
    <w:p w:rsidR="004806F8" w:rsidRDefault="004806F8" w:rsidP="00385873"/>
    <w:p w:rsidR="004806F8" w:rsidRDefault="004806F8" w:rsidP="003858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4277"/>
      </w:tblGrid>
      <w:tr w:rsidR="004806F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RF10</w:t>
            </w:r>
          </w:p>
        </w:tc>
      </w:tr>
      <w:tr w:rsidR="004806F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Gestión</w:t>
            </w:r>
            <w:r>
              <w:rPr>
                <w:rFonts w:ascii="Arial" w:eastAsia="Times New Roman" w:hAnsi="Arial" w:cs="Arial"/>
                <w:color w:val="000000"/>
              </w:rPr>
              <w:t xml:space="preserve"> de idiomas</w:t>
            </w:r>
          </w:p>
        </w:tc>
      </w:tr>
      <w:tr w:rsidR="004806F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Agregar, editar y eliminar</w:t>
            </w:r>
          </w:p>
        </w:tc>
      </w:tr>
      <w:tr w:rsidR="004806F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Default="004806F8" w:rsidP="0071094B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Agregar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todas las posibles idiomas </w:t>
            </w:r>
          </w:p>
          <w:p w:rsidR="004806F8" w:rsidRDefault="004806F8" w:rsidP="0071094B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Guardarlos</w:t>
            </w:r>
          </w:p>
          <w:p w:rsidR="004806F8" w:rsidRPr="00385873" w:rsidRDefault="004806F8" w:rsidP="004806F8">
            <w:pPr>
              <w:pStyle w:val="Prrafodelista"/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4806F8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Requerimiento NO funcional: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4806F8" w:rsidRPr="00385873" w:rsidTr="0071094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Prioridad del requerimiento:</w:t>
            </w:r>
          </w:p>
          <w:p w:rsidR="004806F8" w:rsidRPr="00385873" w:rsidRDefault="004806F8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Alta</w:t>
            </w:r>
          </w:p>
        </w:tc>
      </w:tr>
    </w:tbl>
    <w:p w:rsidR="004806F8" w:rsidRDefault="004806F8" w:rsidP="003858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3056"/>
      </w:tblGrid>
      <w:tr w:rsidR="0017346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3469" w:rsidRPr="00385873" w:rsidRDefault="0017346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3469" w:rsidRPr="00385873" w:rsidRDefault="0017346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R</w:t>
            </w:r>
            <w:r>
              <w:rPr>
                <w:rFonts w:ascii="Arial" w:eastAsia="Times New Roman" w:hAnsi="Arial" w:cs="Arial"/>
                <w:color w:val="000000"/>
              </w:rPr>
              <w:t>NF11</w:t>
            </w:r>
          </w:p>
        </w:tc>
      </w:tr>
      <w:tr w:rsidR="0017346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3469" w:rsidRPr="00385873" w:rsidRDefault="0017346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Nombre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3469" w:rsidRPr="00385873" w:rsidRDefault="00173469" w:rsidP="0071094B">
            <w:pPr>
              <w:spacing w:before="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Login</w:t>
            </w:r>
          </w:p>
        </w:tc>
      </w:tr>
      <w:tr w:rsidR="0017346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3469" w:rsidRPr="00385873" w:rsidRDefault="0017346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Características: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3469" w:rsidRPr="00385873" w:rsidRDefault="00173469" w:rsidP="0017346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Hacer el login</w:t>
            </w:r>
          </w:p>
        </w:tc>
      </w:tr>
      <w:tr w:rsidR="0017346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3469" w:rsidRPr="00385873" w:rsidRDefault="0017346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3469" w:rsidRDefault="00173469" w:rsidP="00173469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Hacer inicio de sesión</w:t>
            </w:r>
          </w:p>
          <w:p w:rsidR="00173469" w:rsidRPr="00385873" w:rsidRDefault="00173469" w:rsidP="00173469">
            <w:pPr>
              <w:pStyle w:val="Prrafodelista"/>
              <w:numPr>
                <w:ilvl w:val="0"/>
                <w:numId w:val="10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73469" w:rsidRPr="00385873" w:rsidTr="00710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3469" w:rsidRPr="00385873" w:rsidRDefault="0017346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t>Requerimiento NO funcional: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3469" w:rsidRPr="00385873" w:rsidRDefault="0017346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73469" w:rsidRPr="00385873" w:rsidTr="0071094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3469" w:rsidRPr="00385873" w:rsidRDefault="00173469" w:rsidP="0071094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5873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Prioridad del requerimiento:</w:t>
            </w:r>
            <w:r w:rsidR="00A01E6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Baja</w:t>
            </w:r>
            <w:bookmarkStart w:id="2" w:name="_GoBack"/>
            <w:bookmarkEnd w:id="2"/>
          </w:p>
        </w:tc>
      </w:tr>
    </w:tbl>
    <w:p w:rsidR="00173469" w:rsidRPr="00385873" w:rsidRDefault="00173469" w:rsidP="00385873"/>
    <w:sectPr w:rsidR="00173469" w:rsidRPr="00385873" w:rsidSect="00502B52">
      <w:footerReference w:type="default" r:id="rId11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B11" w:rsidRDefault="00C72B11">
      <w:pPr>
        <w:spacing w:before="0" w:after="0" w:line="240" w:lineRule="auto"/>
      </w:pPr>
      <w:r>
        <w:separator/>
      </w:r>
    </w:p>
  </w:endnote>
  <w:endnote w:type="continuationSeparator" w:id="0">
    <w:p w:rsidR="00C72B11" w:rsidRDefault="00C72B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Arial Unicode MS"/>
    <w:panose1 w:val="020B06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251" w:rsidRPr="00CF40D8" w:rsidRDefault="00C24251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A01E68">
      <w:rPr>
        <w:noProof/>
      </w:rPr>
      <w:t>6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B11" w:rsidRDefault="00C72B11">
      <w:pPr>
        <w:spacing w:before="0" w:after="0" w:line="240" w:lineRule="auto"/>
      </w:pPr>
      <w:r>
        <w:separator/>
      </w:r>
    </w:p>
  </w:footnote>
  <w:footnote w:type="continuationSeparator" w:id="0">
    <w:p w:rsidR="00C72B11" w:rsidRDefault="00C72B1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7185A0A"/>
    <w:multiLevelType w:val="hybridMultilevel"/>
    <w:tmpl w:val="F7FC0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D0258"/>
    <w:multiLevelType w:val="hybridMultilevel"/>
    <w:tmpl w:val="452AF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63B35"/>
    <w:multiLevelType w:val="hybridMultilevel"/>
    <w:tmpl w:val="649C0B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70908"/>
    <w:multiLevelType w:val="hybridMultilevel"/>
    <w:tmpl w:val="6AA60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73"/>
    <w:rsid w:val="00046B39"/>
    <w:rsid w:val="000611D4"/>
    <w:rsid w:val="00062F8F"/>
    <w:rsid w:val="00162E13"/>
    <w:rsid w:val="00173469"/>
    <w:rsid w:val="00210D08"/>
    <w:rsid w:val="00246E4E"/>
    <w:rsid w:val="00283F1A"/>
    <w:rsid w:val="002D0521"/>
    <w:rsid w:val="00315DF0"/>
    <w:rsid w:val="00340910"/>
    <w:rsid w:val="00377FEC"/>
    <w:rsid w:val="00385873"/>
    <w:rsid w:val="004241E5"/>
    <w:rsid w:val="004806F8"/>
    <w:rsid w:val="004C7BC9"/>
    <w:rsid w:val="00502B52"/>
    <w:rsid w:val="0052431A"/>
    <w:rsid w:val="005350B4"/>
    <w:rsid w:val="00535F0C"/>
    <w:rsid w:val="005E704C"/>
    <w:rsid w:val="00650176"/>
    <w:rsid w:val="00652A01"/>
    <w:rsid w:val="006F6D69"/>
    <w:rsid w:val="0076466F"/>
    <w:rsid w:val="007E2A09"/>
    <w:rsid w:val="00806A60"/>
    <w:rsid w:val="00852D90"/>
    <w:rsid w:val="0087552D"/>
    <w:rsid w:val="008A2161"/>
    <w:rsid w:val="008D4AB4"/>
    <w:rsid w:val="009158AD"/>
    <w:rsid w:val="0099638C"/>
    <w:rsid w:val="009D2D39"/>
    <w:rsid w:val="009F48DB"/>
    <w:rsid w:val="00A01E68"/>
    <w:rsid w:val="00A13C76"/>
    <w:rsid w:val="00A76C67"/>
    <w:rsid w:val="00AE339C"/>
    <w:rsid w:val="00BB1960"/>
    <w:rsid w:val="00BF0108"/>
    <w:rsid w:val="00C2009F"/>
    <w:rsid w:val="00C24251"/>
    <w:rsid w:val="00C72B11"/>
    <w:rsid w:val="00CB02A0"/>
    <w:rsid w:val="00CF40D8"/>
    <w:rsid w:val="00DC083A"/>
    <w:rsid w:val="00DD55D9"/>
    <w:rsid w:val="00DE7A8D"/>
    <w:rsid w:val="00DF14A1"/>
    <w:rsid w:val="00EA3D45"/>
    <w:rsid w:val="00F61A84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9A54EDE-CF03-4E9F-84CB-E4C1702D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B97"/>
    <w:pPr>
      <w:spacing w:after="160"/>
    </w:pPr>
  </w:style>
  <w:style w:type="paragraph" w:styleId="Ttulo1">
    <w:name w:val="heading 1"/>
    <w:basedOn w:val="Normal"/>
    <w:next w:val="Normal"/>
    <w:link w:val="Ttulo1Car"/>
    <w:uiPriority w:val="9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Puesto">
    <w:name w:val="Title"/>
    <w:basedOn w:val="Normal"/>
    <w:next w:val="Normal"/>
    <w:link w:val="Puest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5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061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FD9E736C27438E87015BDF33C70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69702-08A0-43CF-90E5-2F84FA4FA5D3}"/>
      </w:docPartPr>
      <w:docPartBody>
        <w:p w:rsidR="00B24B22" w:rsidRDefault="003D218A">
          <w:pPr>
            <w:pStyle w:val="76FD9E736C27438E87015BDF33C70015"/>
          </w:pPr>
          <w:r w:rsidRPr="00C84D22">
            <w:t>[Nombre de la asignatura]</w:t>
          </w:r>
        </w:p>
      </w:docPartBody>
    </w:docPart>
    <w:docPart>
      <w:docPartPr>
        <w:name w:val="71388662DE56498983DCD994432F4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B059E-436A-4447-B3D6-972D6D676F14}"/>
      </w:docPartPr>
      <w:docPartBody>
        <w:p w:rsidR="00B24B22" w:rsidRDefault="003D218A">
          <w:pPr>
            <w:pStyle w:val="71388662DE56498983DCD994432F4818"/>
          </w:pPr>
          <w:r w:rsidRPr="00C84D22"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Arial Unicode MS"/>
    <w:panose1 w:val="020B06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8A"/>
    <w:rsid w:val="000F2708"/>
    <w:rsid w:val="003D218A"/>
    <w:rsid w:val="00B2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6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120" w:after="12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970FC13BDE8A4FF18CAD139FE57EF6C8">
    <w:name w:val="970FC13BDE8A4FF18CAD139FE57EF6C8"/>
  </w:style>
  <w:style w:type="paragraph" w:customStyle="1" w:styleId="76FD9E736C27438E87015BDF33C70015">
    <w:name w:val="76FD9E736C27438E87015BDF33C70015"/>
  </w:style>
  <w:style w:type="paragraph" w:customStyle="1" w:styleId="71388662DE56498983DCD994432F4818">
    <w:name w:val="71388662DE56498983DCD994432F48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17 de febrero de 2016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48ACA8-B0F6-4E82-8C67-6F40F98EF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178</TotalTime>
  <Pages>7</Pages>
  <Words>702</Words>
  <Characters>3867</Characters>
  <Application>Microsoft Office Word</Application>
  <DocSecurity>0</DocSecurity>
  <Lines>32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/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del caso de estudio</dc:title>
  <dc:subject>Requirimientos funcionales y no funcionales</dc:subject>
  <dc:creator>Felipe Hernández Cruz </dc:creator>
  <cp:keywords>Calidad en el desarrollo del software</cp:keywords>
  <cp:lastModifiedBy>Felipe Hdez Cruz</cp:lastModifiedBy>
  <cp:revision>5</cp:revision>
  <dcterms:created xsi:type="dcterms:W3CDTF">2016-02-18T00:37:00Z</dcterms:created>
  <dcterms:modified xsi:type="dcterms:W3CDTF">2016-02-19T18:20:00Z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